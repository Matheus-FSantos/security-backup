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E44B" w14:textId="77777777" w:rsidR="00442436" w:rsidRDefault="00442436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4BB81" w14:textId="77777777" w:rsidR="00587871" w:rsidRDefault="00587871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A2EC9" w14:textId="77777777" w:rsidR="00587871" w:rsidRDefault="00587871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1B694" w14:textId="77777777" w:rsidR="005C01A1" w:rsidRPr="00AF64F8" w:rsidRDefault="00984195" w:rsidP="009841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“</w:t>
      </w:r>
      <w:r w:rsidR="005C01A1" w:rsidRPr="00AF64F8">
        <w:rPr>
          <w:rFonts w:ascii="Times New Roman" w:hAnsi="Times New Roman" w:cs="Times New Roman"/>
          <w:b/>
          <w:sz w:val="24"/>
          <w:szCs w:val="24"/>
        </w:rPr>
        <w:t>PROCURAÇÃO "AD JUDICIA ET EXTRA"</w:t>
      </w:r>
    </w:p>
    <w:p w14:paraId="2E661246" w14:textId="77777777" w:rsidR="005C01A1" w:rsidRDefault="005C01A1" w:rsidP="005C01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7DE59" w14:textId="77777777" w:rsidR="00AF64F8" w:rsidRDefault="00AF64F8" w:rsidP="005C01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79CAC9" w14:textId="77777777" w:rsidR="00AF64F8" w:rsidRPr="00AF64F8" w:rsidRDefault="00AF64F8" w:rsidP="005C01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653B4F" w14:textId="77777777" w:rsidR="005C01A1" w:rsidRPr="00AF64F8" w:rsidRDefault="005C01A1" w:rsidP="005C01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A15209" w14:textId="77777777" w:rsidR="005C01A1" w:rsidRPr="00AF64F8" w:rsidRDefault="005C01A1" w:rsidP="005C01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D52BB7" w14:textId="77777777" w:rsidR="005C01A1" w:rsidRPr="00AF64F8" w:rsidRDefault="005C01A1" w:rsidP="005C01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FADC7B" w14:textId="77777777" w:rsidR="005C01A1" w:rsidRPr="00A904EE" w:rsidRDefault="005C01A1" w:rsidP="005C01A1">
      <w:pPr>
        <w:jc w:val="both"/>
        <w:rPr>
          <w:rFonts w:ascii="Times New Roman" w:hAnsi="Times New Roman" w:cs="Times New Roman"/>
          <w:b/>
        </w:rPr>
      </w:pPr>
      <w:r w:rsidRPr="00AF64F8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984195" w:rsidRPr="00AF64F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5E6D4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904EE">
        <w:rPr>
          <w:rFonts w:ascii="Times New Roman" w:hAnsi="Times New Roman" w:cs="Times New Roman"/>
          <w:b/>
        </w:rPr>
        <w:t xml:space="preserve"> </w:t>
      </w:r>
    </w:p>
    <w:p w14:paraId="16E91BB9" w14:textId="77777777" w:rsidR="005C01A1" w:rsidRPr="00A904EE" w:rsidRDefault="005C01A1" w:rsidP="005C01A1">
      <w:pPr>
        <w:jc w:val="both"/>
        <w:rPr>
          <w:rFonts w:ascii="Times New Roman" w:hAnsi="Times New Roman" w:cs="Times New Roman"/>
          <w:b/>
        </w:rPr>
      </w:pPr>
    </w:p>
    <w:p w14:paraId="07D9552A" w14:textId="77777777" w:rsidR="005C01A1" w:rsidRPr="00A904EE" w:rsidRDefault="005C01A1" w:rsidP="005C01A1">
      <w:pPr>
        <w:jc w:val="both"/>
        <w:rPr>
          <w:rFonts w:ascii="Times New Roman" w:hAnsi="Times New Roman" w:cs="Times New Roman"/>
          <w:b/>
        </w:rPr>
      </w:pPr>
    </w:p>
    <w:p w14:paraId="37A4CE47" w14:textId="77777777" w:rsidR="005C01A1" w:rsidRPr="00A904EE" w:rsidRDefault="005C01A1" w:rsidP="005C01A1">
      <w:pPr>
        <w:jc w:val="center"/>
        <w:rPr>
          <w:rFonts w:ascii="Times New Roman" w:hAnsi="Times New Roman" w:cs="Times New Roman"/>
          <w:b/>
          <w:bCs/>
        </w:rPr>
      </w:pPr>
      <w:r w:rsidRPr="00A904EE">
        <w:rPr>
          <w:rFonts w:ascii="Times New Roman" w:hAnsi="Times New Roman" w:cs="Times New Roman"/>
          <w:b/>
        </w:rPr>
        <w:t xml:space="preserve">              </w:t>
      </w:r>
    </w:p>
    <w:p w14:paraId="488A3F1A" w14:textId="67A9EAF3" w:rsidR="005E6D4F" w:rsidRDefault="005E6D4F" w:rsidP="005E6D4F">
      <w:pPr>
        <w:pStyle w:val="Corpodetexto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 w:rsidR="009F3F2B">
        <w:rPr>
          <w:rFonts w:ascii="Times New Roman" w:hAnsi="Times New Roman" w:cs="Times New Roman"/>
          <w:sz w:val="22"/>
          <w:szCs w:val="22"/>
        </w:rPr>
        <w:t>ZAQUEU CAMELO DE SOUSA</w:t>
      </w:r>
      <w:r>
        <w:rPr>
          <w:rFonts w:ascii="Times New Roman" w:hAnsi="Times New Roman" w:cs="Times New Roman"/>
          <w:b w:val="0"/>
          <w:sz w:val="22"/>
          <w:szCs w:val="22"/>
        </w:rPr>
        <w:t>,</w:t>
      </w:r>
      <w:r w:rsidR="00390BD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brasileir</w:t>
      </w:r>
      <w:r w:rsidR="009B0755">
        <w:rPr>
          <w:rFonts w:ascii="Times New Roman" w:hAnsi="Times New Roman" w:cs="Times New Roman"/>
          <w:b w:val="0"/>
          <w:sz w:val="22"/>
          <w:szCs w:val="22"/>
        </w:rPr>
        <w:t>o</w:t>
      </w:r>
      <w:r w:rsidRPr="009178A6">
        <w:rPr>
          <w:rFonts w:ascii="Times New Roman" w:hAnsi="Times New Roman" w:cs="Times New Roman"/>
          <w:b w:val="0"/>
          <w:sz w:val="22"/>
          <w:szCs w:val="22"/>
        </w:rPr>
        <w:t>,</w:t>
      </w:r>
      <w:r w:rsidR="0001413D">
        <w:rPr>
          <w:rFonts w:ascii="Times New Roman" w:hAnsi="Times New Roman" w:cs="Times New Roman"/>
          <w:b w:val="0"/>
          <w:sz w:val="22"/>
          <w:szCs w:val="22"/>
        </w:rPr>
        <w:t>estado civil:</w:t>
      </w:r>
      <w:r w:rsidR="00390BD6">
        <w:rPr>
          <w:rFonts w:ascii="Times New Roman" w:hAnsi="Times New Roman" w:cs="Times New Roman"/>
          <w:b w:val="0"/>
          <w:sz w:val="22"/>
          <w:szCs w:val="22"/>
        </w:rPr>
        <w:t xml:space="preserve"> soltteir</w:t>
      </w:r>
      <w:r w:rsidR="00CE36D1">
        <w:rPr>
          <w:rFonts w:ascii="Times New Roman" w:hAnsi="Times New Roman" w:cs="Times New Roman"/>
          <w:b w:val="0"/>
          <w:sz w:val="22"/>
          <w:szCs w:val="22"/>
        </w:rPr>
        <w:t>o</w:t>
      </w:r>
      <w:r w:rsidR="00390BD6">
        <w:rPr>
          <w:rFonts w:ascii="Times New Roman" w:hAnsi="Times New Roman" w:cs="Times New Roman"/>
          <w:b w:val="0"/>
          <w:sz w:val="22"/>
          <w:szCs w:val="22"/>
        </w:rPr>
        <w:t>,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Profissão: Auxiliar de </w:t>
      </w:r>
      <w:r w:rsidR="00C82A1F">
        <w:rPr>
          <w:rFonts w:ascii="Times New Roman" w:hAnsi="Times New Roman" w:cs="Times New Roman"/>
          <w:b w:val="0"/>
          <w:sz w:val="22"/>
          <w:szCs w:val="22"/>
        </w:rPr>
        <w:t>Cozinha</w:t>
      </w:r>
      <w:r w:rsidRPr="009178A6">
        <w:rPr>
          <w:rFonts w:ascii="Times New Roman" w:hAnsi="Times New Roman" w:cs="Times New Roman"/>
          <w:b w:val="0"/>
          <w:sz w:val="22"/>
          <w:szCs w:val="22"/>
        </w:rPr>
        <w:t>, portador da c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édula de identidade nº </w:t>
      </w:r>
      <w:r w:rsidR="00C82A1F">
        <w:rPr>
          <w:rFonts w:ascii="Times New Roman" w:hAnsi="Times New Roman" w:cs="Times New Roman"/>
          <w:b w:val="0"/>
          <w:sz w:val="22"/>
          <w:szCs w:val="22"/>
        </w:rPr>
        <w:t>42.</w:t>
      </w:r>
      <w:r w:rsidR="004D6F1F">
        <w:rPr>
          <w:rFonts w:ascii="Times New Roman" w:hAnsi="Times New Roman" w:cs="Times New Roman"/>
          <w:b w:val="0"/>
          <w:sz w:val="22"/>
          <w:szCs w:val="22"/>
        </w:rPr>
        <w:t>768.706-8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SSP E CPF-MF nº</w:t>
      </w:r>
      <w:r w:rsidR="004D6F1F">
        <w:rPr>
          <w:rFonts w:ascii="Times New Roman" w:hAnsi="Times New Roman" w:cs="Times New Roman"/>
          <w:b w:val="0"/>
          <w:sz w:val="22"/>
          <w:szCs w:val="22"/>
        </w:rPr>
        <w:t>420.657.</w:t>
      </w:r>
      <w:r w:rsidR="00CC42AE">
        <w:rPr>
          <w:rFonts w:ascii="Times New Roman" w:hAnsi="Times New Roman" w:cs="Times New Roman"/>
          <w:b w:val="0"/>
          <w:sz w:val="22"/>
          <w:szCs w:val="22"/>
        </w:rPr>
        <w:t>728/59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9178A6">
        <w:rPr>
          <w:rFonts w:ascii="Times New Roman" w:hAnsi="Times New Roman" w:cs="Times New Roman"/>
          <w:b w:val="0"/>
          <w:sz w:val="22"/>
          <w:szCs w:val="22"/>
        </w:rPr>
        <w:t>, res</w:t>
      </w:r>
      <w:r>
        <w:rPr>
          <w:rFonts w:ascii="Times New Roman" w:hAnsi="Times New Roman" w:cs="Times New Roman"/>
          <w:b w:val="0"/>
          <w:sz w:val="22"/>
          <w:szCs w:val="22"/>
        </w:rPr>
        <w:t>idente e domiciliado na Rua:</w:t>
      </w:r>
      <w:r w:rsidR="00CC42AE">
        <w:rPr>
          <w:rFonts w:ascii="Times New Roman" w:hAnsi="Times New Roman" w:cs="Times New Roman"/>
          <w:b w:val="0"/>
          <w:sz w:val="22"/>
          <w:szCs w:val="22"/>
        </w:rPr>
        <w:t xml:space="preserve"> Bert</w:t>
      </w:r>
      <w:r w:rsidR="00F007D8">
        <w:rPr>
          <w:rFonts w:ascii="Times New Roman" w:hAnsi="Times New Roman" w:cs="Times New Roman"/>
          <w:b w:val="0"/>
          <w:sz w:val="22"/>
          <w:szCs w:val="22"/>
        </w:rPr>
        <w:t>helot, 19,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Complemento, </w:t>
      </w:r>
      <w:r w:rsidR="0037027E">
        <w:rPr>
          <w:rFonts w:ascii="Times New Roman" w:hAnsi="Times New Roman" w:cs="Times New Roman"/>
          <w:b w:val="0"/>
          <w:sz w:val="22"/>
          <w:szCs w:val="22"/>
        </w:rPr>
        <w:t>Pq. Independencia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São Paulo –SP </w:t>
      </w:r>
      <w:r w:rsidR="00D71185">
        <w:rPr>
          <w:rFonts w:ascii="Times New Roman" w:hAnsi="Times New Roman" w:cs="Times New Roman"/>
          <w:b w:val="0"/>
          <w:sz w:val="22"/>
          <w:szCs w:val="22"/>
        </w:rPr>
        <w:t>Cep:</w:t>
      </w:r>
      <w:r w:rsidR="00D736CD">
        <w:rPr>
          <w:rFonts w:ascii="Times New Roman" w:hAnsi="Times New Roman" w:cs="Times New Roman"/>
          <w:b w:val="0"/>
          <w:sz w:val="22"/>
          <w:szCs w:val="22"/>
        </w:rPr>
        <w:t>05875-230</w:t>
      </w:r>
    </w:p>
    <w:p w14:paraId="7AA3A2F5" w14:textId="77777777" w:rsidR="005E6D4F" w:rsidRDefault="005E6D4F" w:rsidP="005E6D4F">
      <w:pPr>
        <w:pStyle w:val="Corpodetexto"/>
        <w:rPr>
          <w:rFonts w:ascii="Times New Roman" w:hAnsi="Times New Roman" w:cs="Times New Roman"/>
          <w:b w:val="0"/>
          <w:sz w:val="22"/>
          <w:szCs w:val="22"/>
        </w:rPr>
      </w:pPr>
    </w:p>
    <w:p w14:paraId="72AF7B06" w14:textId="77777777" w:rsidR="005C01A1" w:rsidRPr="00A904EE" w:rsidRDefault="005C01A1" w:rsidP="005C01A1">
      <w:pPr>
        <w:jc w:val="both"/>
        <w:rPr>
          <w:rFonts w:ascii="Times New Roman" w:hAnsi="Times New Roman" w:cs="Times New Roman"/>
        </w:rPr>
      </w:pPr>
    </w:p>
    <w:p w14:paraId="510F9648" w14:textId="77777777" w:rsidR="005C01A1" w:rsidRPr="00A904EE" w:rsidRDefault="005C01A1" w:rsidP="005C01A1">
      <w:pPr>
        <w:jc w:val="both"/>
        <w:rPr>
          <w:rFonts w:ascii="Times New Roman" w:hAnsi="Times New Roman" w:cs="Times New Roman"/>
          <w:bCs/>
          <w:color w:val="202124"/>
          <w:shd w:val="clear" w:color="auto" w:fill="FFFFFF"/>
        </w:rPr>
      </w:pPr>
    </w:p>
    <w:p w14:paraId="5E0520CB" w14:textId="3C84DAAC" w:rsidR="005C01A1" w:rsidRPr="00A077CB" w:rsidRDefault="005C01A1" w:rsidP="005C01A1">
      <w:pPr>
        <w:jc w:val="both"/>
        <w:rPr>
          <w:rFonts w:ascii="Times New Roman" w:hAnsi="Times New Roman" w:cs="Times New Roman"/>
          <w:bCs/>
        </w:rPr>
      </w:pPr>
      <w:r w:rsidRPr="00A077CB">
        <w:rPr>
          <w:rFonts w:ascii="Times New Roman" w:hAnsi="Times New Roman" w:cs="Times New Roman"/>
          <w:bCs/>
        </w:rPr>
        <w:t xml:space="preserve">                            </w:t>
      </w:r>
      <w:r w:rsidR="00984195" w:rsidRPr="00A077CB">
        <w:rPr>
          <w:rFonts w:ascii="Times New Roman" w:hAnsi="Times New Roman" w:cs="Times New Roman"/>
          <w:bCs/>
        </w:rPr>
        <w:t xml:space="preserve">                </w:t>
      </w:r>
      <w:r w:rsidRPr="00A077CB">
        <w:rPr>
          <w:rFonts w:ascii="Times New Roman" w:hAnsi="Times New Roman" w:cs="Times New Roman"/>
          <w:bCs/>
        </w:rPr>
        <w:t>Nomeia e constitui como seu procurador o advogado,</w:t>
      </w:r>
      <w:r w:rsidRPr="00A077CB">
        <w:rPr>
          <w:rFonts w:ascii="Times New Roman" w:hAnsi="Times New Roman" w:cs="Times New Roman"/>
          <w:b/>
        </w:rPr>
        <w:t xml:space="preserve"> REINALDO FERREIRA SANTOS</w:t>
      </w:r>
      <w:r w:rsidRPr="00A077CB">
        <w:rPr>
          <w:rFonts w:ascii="Times New Roman" w:hAnsi="Times New Roman" w:cs="Times New Roman"/>
          <w:bCs/>
        </w:rPr>
        <w:t xml:space="preserve">, inscrito na Ordem dos Advogados do Brasil sob o nº OAB/SP 479.684 Seção do Estado São Paulo Subseção Santo Amaro- Tel: </w:t>
      </w:r>
      <w:r w:rsidRPr="00A077CB">
        <w:rPr>
          <w:rFonts w:ascii="Times New Roman" w:hAnsi="Times New Roman" w:cs="Times New Roman"/>
          <w:b/>
        </w:rPr>
        <w:t>11 9 6175-8889</w:t>
      </w:r>
      <w:r w:rsidRPr="00A077CB">
        <w:rPr>
          <w:rFonts w:ascii="Times New Roman" w:hAnsi="Times New Roman" w:cs="Times New Roman"/>
          <w:bCs/>
        </w:rPr>
        <w:t xml:space="preserve"> claro e-mail </w:t>
      </w:r>
      <w:hyperlink r:id="rId8" w:history="1">
        <w:r w:rsidR="00A077CB" w:rsidRPr="00A077CB">
          <w:rPr>
            <w:rStyle w:val="Hyperlink"/>
            <w:rFonts w:ascii="Times New Roman" w:hAnsi="Times New Roman" w:cs="Times New Roman"/>
            <w:bCs/>
            <w:color w:val="auto"/>
          </w:rPr>
          <w:t>dr.reinaldosantos.adv@outlook</w:t>
        </w:r>
      </w:hyperlink>
      <w:r w:rsidR="00A077CB">
        <w:rPr>
          <w:rFonts w:ascii="Times New Roman" w:hAnsi="Times New Roman" w:cs="Times New Roman"/>
          <w:bCs/>
        </w:rPr>
        <w:t xml:space="preserve">, e </w:t>
      </w:r>
      <w:r w:rsidR="00A077CB" w:rsidRPr="00A077CB">
        <w:rPr>
          <w:rFonts w:ascii="Times New Roman" w:hAnsi="Times New Roman" w:cs="Times New Roman"/>
          <w:b/>
        </w:rPr>
        <w:t>ANDRÉA FERREIRA SANTOS</w:t>
      </w:r>
      <w:r w:rsidR="00A077CB">
        <w:rPr>
          <w:rFonts w:ascii="Times New Roman" w:hAnsi="Times New Roman" w:cs="Times New Roman"/>
          <w:b/>
        </w:rPr>
        <w:t xml:space="preserve">, </w:t>
      </w:r>
      <w:r w:rsidR="00A077CB" w:rsidRPr="00A077CB">
        <w:rPr>
          <w:rFonts w:ascii="Times New Roman" w:hAnsi="Times New Roman" w:cs="Times New Roman"/>
          <w:bCs/>
        </w:rPr>
        <w:t>portedora do RG n° 36.365.245-0</w:t>
      </w:r>
      <w:r w:rsidR="00A077CB">
        <w:rPr>
          <w:rFonts w:ascii="Times New Roman" w:hAnsi="Times New Roman" w:cs="Times New Roman"/>
          <w:bCs/>
        </w:rPr>
        <w:t xml:space="preserve"> SSP</w:t>
      </w:r>
      <w:r w:rsidR="00A077CB" w:rsidRPr="00A077CB">
        <w:rPr>
          <w:rFonts w:ascii="Times New Roman" w:hAnsi="Times New Roman" w:cs="Times New Roman"/>
          <w:bCs/>
        </w:rPr>
        <w:t xml:space="preserve"> e CPF</w:t>
      </w:r>
      <w:r w:rsidR="00A077CB">
        <w:rPr>
          <w:rFonts w:ascii="Times New Roman" w:hAnsi="Times New Roman" w:cs="Times New Roman"/>
          <w:bCs/>
        </w:rPr>
        <w:t>- MF</w:t>
      </w:r>
      <w:r w:rsidR="00A077CB" w:rsidRPr="00A077CB">
        <w:rPr>
          <w:rFonts w:ascii="Times New Roman" w:hAnsi="Times New Roman" w:cs="Times New Roman"/>
          <w:bCs/>
        </w:rPr>
        <w:t xml:space="preserve"> n° 312.139.688-95</w:t>
      </w:r>
      <w:r w:rsidR="00A077CB">
        <w:rPr>
          <w:rFonts w:ascii="Times New Roman" w:hAnsi="Times New Roman" w:cs="Times New Roman"/>
          <w:b/>
        </w:rPr>
        <w:t xml:space="preserve">, </w:t>
      </w:r>
      <w:r w:rsidR="00A077CB" w:rsidRPr="00A077CB">
        <w:rPr>
          <w:rFonts w:ascii="Times New Roman" w:hAnsi="Times New Roman" w:cs="Times New Roman"/>
          <w:bCs/>
        </w:rPr>
        <w:t xml:space="preserve">ambos </w:t>
      </w:r>
      <w:r w:rsidRPr="00A077CB">
        <w:rPr>
          <w:rFonts w:ascii="Times New Roman" w:hAnsi="Times New Roman" w:cs="Times New Roman"/>
          <w:bCs/>
        </w:rPr>
        <w:t xml:space="preserve">com </w:t>
      </w:r>
      <w:r w:rsidRPr="00A077CB">
        <w:rPr>
          <w:rFonts w:ascii="Times New Roman" w:hAnsi="Times New Roman" w:cs="Times New Roman"/>
        </w:rPr>
        <w:t>escritório na Avenida: M” Boi Mirim, n.º 5810,sala 03, CEP:04948-030</w:t>
      </w:r>
      <w:r w:rsidRPr="00A077CB">
        <w:rPr>
          <w:rFonts w:ascii="Times New Roman" w:hAnsi="Times New Roman" w:cs="Times New Roman"/>
          <w:bCs/>
        </w:rPr>
        <w:t xml:space="preserve"> São Paulo-SP ,outorgando-lhe amplos poderes, inerentes ao bom e fiel cumprimento deste mandato, bem como para o foro em geral, com a cláusula ad judicia et extra, conferindo-lhe, ainda, poderes especiais para transigir, fazer acordo, firmar compromisso, substabelecer, renunciar, desistir, reconhecer a procedência do pedido, receber intimações, receber e dar quitação, praticar todos atos perante repartições públicas Federais, Estaduais e Municipais, e órgãos da administração pública direta e indireta, praticar quaisquer atos perante particulares ou empresas privadas, recorrer a quaisquer instâncias e tribunais, podendo atuar em conjunto ou separadamente, dando tudo por bom e valioso.</w:t>
      </w:r>
    </w:p>
    <w:p w14:paraId="05C80762" w14:textId="77777777" w:rsidR="005C01A1" w:rsidRPr="00A904EE" w:rsidRDefault="005C01A1" w:rsidP="005C01A1">
      <w:pPr>
        <w:jc w:val="both"/>
        <w:rPr>
          <w:rFonts w:ascii="Times New Roman" w:hAnsi="Times New Roman" w:cs="Times New Roman"/>
          <w:bCs/>
        </w:rPr>
      </w:pPr>
    </w:p>
    <w:p w14:paraId="65CFE2D6" w14:textId="77777777" w:rsidR="005C01A1" w:rsidRPr="00A904EE" w:rsidRDefault="005C01A1" w:rsidP="005C01A1">
      <w:pPr>
        <w:jc w:val="both"/>
        <w:rPr>
          <w:rFonts w:ascii="Times New Roman" w:hAnsi="Times New Roman" w:cs="Times New Roman"/>
          <w:bCs/>
        </w:rPr>
      </w:pPr>
    </w:p>
    <w:p w14:paraId="733E1A55" w14:textId="77777777" w:rsidR="005C01A1" w:rsidRPr="00A904EE" w:rsidRDefault="005C01A1" w:rsidP="005C01A1">
      <w:pPr>
        <w:jc w:val="both"/>
        <w:rPr>
          <w:rFonts w:ascii="Times New Roman" w:hAnsi="Times New Roman" w:cs="Times New Roman"/>
          <w:bCs/>
        </w:rPr>
      </w:pPr>
    </w:p>
    <w:p w14:paraId="308532FB" w14:textId="0B3C35A2" w:rsidR="00A904EE" w:rsidRPr="00A904EE" w:rsidRDefault="005E6D4F" w:rsidP="00A904EE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São Paulo </w:t>
      </w:r>
      <w:r w:rsidR="00D736CD">
        <w:rPr>
          <w:rFonts w:ascii="Times New Roman" w:hAnsi="Times New Roman" w:cs="Times New Roman"/>
          <w:bCs/>
        </w:rPr>
        <w:t>23</w:t>
      </w:r>
      <w:r>
        <w:rPr>
          <w:rFonts w:ascii="Times New Roman" w:hAnsi="Times New Roman" w:cs="Times New Roman"/>
          <w:bCs/>
        </w:rPr>
        <w:t xml:space="preserve"> de Outubro</w:t>
      </w:r>
      <w:r w:rsidR="00A904EE" w:rsidRPr="00A904EE">
        <w:rPr>
          <w:rFonts w:ascii="Times New Roman" w:hAnsi="Times New Roman" w:cs="Times New Roman"/>
          <w:bCs/>
        </w:rPr>
        <w:t xml:space="preserve"> 2023</w:t>
      </w:r>
    </w:p>
    <w:p w14:paraId="010183A8" w14:textId="77777777" w:rsidR="00A904EE" w:rsidRPr="00A904EE" w:rsidRDefault="00A904EE" w:rsidP="00A904EE">
      <w:pPr>
        <w:jc w:val="center"/>
        <w:rPr>
          <w:rFonts w:ascii="Times New Roman" w:hAnsi="Times New Roman" w:cs="Times New Roman"/>
          <w:bCs/>
        </w:rPr>
      </w:pPr>
    </w:p>
    <w:p w14:paraId="3224678C" w14:textId="77777777" w:rsidR="00A904EE" w:rsidRPr="00A904EE" w:rsidRDefault="00A904EE" w:rsidP="00A904EE">
      <w:pPr>
        <w:jc w:val="center"/>
        <w:rPr>
          <w:rFonts w:ascii="Times New Roman" w:hAnsi="Times New Roman" w:cs="Times New Roman"/>
          <w:bCs/>
        </w:rPr>
      </w:pPr>
    </w:p>
    <w:p w14:paraId="39A54372" w14:textId="77777777" w:rsidR="00A904EE" w:rsidRPr="00A904EE" w:rsidRDefault="00A904EE" w:rsidP="00A904EE">
      <w:pPr>
        <w:jc w:val="center"/>
        <w:rPr>
          <w:rFonts w:ascii="Times New Roman" w:hAnsi="Times New Roman" w:cs="Times New Roman"/>
          <w:bCs/>
        </w:rPr>
      </w:pPr>
    </w:p>
    <w:p w14:paraId="14194CBD" w14:textId="77777777" w:rsidR="00A904EE" w:rsidRPr="00A904EE" w:rsidRDefault="00A904EE" w:rsidP="00A904EE">
      <w:pPr>
        <w:jc w:val="center"/>
        <w:rPr>
          <w:rFonts w:ascii="Times New Roman" w:hAnsi="Times New Roman" w:cs="Times New Roman"/>
          <w:bCs/>
        </w:rPr>
      </w:pPr>
    </w:p>
    <w:p w14:paraId="29A1A210" w14:textId="77777777" w:rsidR="00A904EE" w:rsidRPr="00A904EE" w:rsidRDefault="00A904EE" w:rsidP="00A904EE">
      <w:pPr>
        <w:jc w:val="center"/>
        <w:rPr>
          <w:rFonts w:ascii="Times New Roman" w:hAnsi="Times New Roman" w:cs="Times New Roman"/>
          <w:bCs/>
        </w:rPr>
      </w:pPr>
    </w:p>
    <w:p w14:paraId="38D30A84" w14:textId="77777777" w:rsidR="00A904EE" w:rsidRPr="00A904EE" w:rsidRDefault="00A904EE" w:rsidP="00A904EE">
      <w:pPr>
        <w:jc w:val="center"/>
        <w:rPr>
          <w:rFonts w:ascii="Times New Roman" w:hAnsi="Times New Roman" w:cs="Times New Roman"/>
          <w:bCs/>
        </w:rPr>
      </w:pPr>
    </w:p>
    <w:p w14:paraId="3CC4EAE7" w14:textId="23CCEE14" w:rsidR="00397BA6" w:rsidRPr="005E6D4F" w:rsidRDefault="00D736CD" w:rsidP="00A904EE">
      <w:pPr>
        <w:pStyle w:val="Corpodetex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>
        <w:rPr>
          <w:rFonts w:ascii="Times New Roman" w:hAnsi="Times New Roman" w:cs="Times New Roman"/>
          <w:sz w:val="22"/>
          <w:szCs w:val="22"/>
        </w:rPr>
        <w:t>ZAQUEU CAMELO DE SOUSA</w:t>
      </w:r>
    </w:p>
    <w:p w14:paraId="69748080" w14:textId="77777777" w:rsidR="00397BA6" w:rsidRPr="00AF64F8" w:rsidRDefault="00397BA6">
      <w:pPr>
        <w:pStyle w:val="Corpodetexto"/>
        <w:rPr>
          <w:rFonts w:ascii="Times New Roman" w:hAnsi="Times New Roman" w:cs="Times New Roman"/>
          <w:b w:val="0"/>
          <w:sz w:val="24"/>
          <w:szCs w:val="24"/>
        </w:rPr>
      </w:pPr>
    </w:p>
    <w:p w14:paraId="35728D83" w14:textId="77777777" w:rsidR="00397BA6" w:rsidRPr="00AF64F8" w:rsidRDefault="00397BA6">
      <w:pPr>
        <w:pStyle w:val="Corpodetexto"/>
        <w:rPr>
          <w:rFonts w:ascii="Times New Roman" w:hAnsi="Times New Roman" w:cs="Times New Roman"/>
          <w:b w:val="0"/>
          <w:sz w:val="24"/>
          <w:szCs w:val="24"/>
        </w:rPr>
      </w:pPr>
    </w:p>
    <w:p w14:paraId="06AB9A5C" w14:textId="77777777" w:rsidR="00397BA6" w:rsidRPr="005C01A1" w:rsidRDefault="00B8028C">
      <w:pPr>
        <w:pStyle w:val="Corpodetexto"/>
        <w:rPr>
          <w:rFonts w:ascii="Times New Roman" w:hAnsi="Times New Roman" w:cs="Times New Roman"/>
          <w:b w:val="0"/>
          <w:sz w:val="24"/>
          <w:szCs w:val="24"/>
        </w:rPr>
      </w:pPr>
      <w:r w:rsidRPr="005C01A1">
        <w:rPr>
          <w:rFonts w:ascii="Times New Roman" w:hAnsi="Times New Roman" w:cs="Times New Roman"/>
          <w:b w:val="0"/>
          <w:sz w:val="24"/>
          <w:szCs w:val="24"/>
        </w:rPr>
        <w:t>´</w:t>
      </w:r>
    </w:p>
    <w:p w14:paraId="004D5EA4" w14:textId="77777777" w:rsidR="00B8028C" w:rsidRDefault="00B8028C">
      <w:pPr>
        <w:pStyle w:val="Corpodetexto"/>
        <w:rPr>
          <w:rFonts w:ascii="Arial MT"/>
          <w:b w:val="0"/>
          <w:sz w:val="20"/>
        </w:rPr>
      </w:pPr>
    </w:p>
    <w:p w14:paraId="33347B4B" w14:textId="77777777" w:rsidR="00B8028C" w:rsidRDefault="00B8028C">
      <w:pPr>
        <w:pStyle w:val="Corpodetexto"/>
        <w:rPr>
          <w:rFonts w:ascii="Arial MT"/>
          <w:b w:val="0"/>
          <w:sz w:val="20"/>
        </w:rPr>
      </w:pPr>
    </w:p>
    <w:p w14:paraId="7F6AAB2F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3A36287B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4ABBBAA5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1EF41C1E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15E76C04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6A278302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08D9CE5A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26CE1861" w14:textId="77777777" w:rsidR="00033FDB" w:rsidRDefault="00033FDB">
      <w:pPr>
        <w:pStyle w:val="Corpodetexto"/>
        <w:tabs>
          <w:tab w:val="left" w:pos="3605"/>
        </w:tabs>
        <w:spacing w:before="299" w:line="237" w:lineRule="auto"/>
        <w:ind w:left="107" w:right="482" w:firstLine="1096"/>
        <w:rPr>
          <w:color w:val="231F20"/>
        </w:rPr>
      </w:pPr>
    </w:p>
    <w:p w14:paraId="4B8A183B" w14:textId="77777777" w:rsidR="00033FDB" w:rsidRDefault="00033FDB">
      <w:pPr>
        <w:pStyle w:val="Corpodetexto"/>
        <w:tabs>
          <w:tab w:val="left" w:pos="3605"/>
        </w:tabs>
        <w:spacing w:before="299" w:line="237" w:lineRule="auto"/>
        <w:ind w:left="107" w:right="482" w:firstLine="1096"/>
        <w:rPr>
          <w:color w:val="231F20"/>
        </w:rPr>
      </w:pPr>
    </w:p>
    <w:p w14:paraId="0BD064DB" w14:textId="77777777" w:rsidR="00033FDB" w:rsidRDefault="00033FDB">
      <w:pPr>
        <w:pStyle w:val="Corpodetexto"/>
        <w:tabs>
          <w:tab w:val="left" w:pos="3605"/>
        </w:tabs>
        <w:spacing w:before="299" w:line="237" w:lineRule="auto"/>
        <w:ind w:left="107" w:right="482" w:firstLine="1096"/>
        <w:rPr>
          <w:color w:val="231F20"/>
        </w:rPr>
      </w:pPr>
    </w:p>
    <w:p w14:paraId="54B9DBBB" w14:textId="77777777" w:rsidR="00B8028C" w:rsidRDefault="00B8028C">
      <w:pPr>
        <w:pStyle w:val="Corpodetexto"/>
        <w:tabs>
          <w:tab w:val="left" w:pos="3605"/>
        </w:tabs>
        <w:spacing w:before="299" w:line="237" w:lineRule="auto"/>
        <w:ind w:left="107" w:right="482" w:firstLine="1096"/>
        <w:rPr>
          <w:color w:val="231F20"/>
        </w:rPr>
      </w:pPr>
    </w:p>
    <w:sectPr w:rsidR="00B8028C" w:rsidSect="00C7004B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10" w:h="16840"/>
      <w:pgMar w:top="1957" w:right="260" w:bottom="280" w:left="1320" w:header="9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89CD" w14:textId="77777777" w:rsidR="001A2FEE" w:rsidRDefault="001A2FEE" w:rsidP="00033FDB">
      <w:r>
        <w:separator/>
      </w:r>
    </w:p>
  </w:endnote>
  <w:endnote w:type="continuationSeparator" w:id="0">
    <w:p w14:paraId="6303EC60" w14:textId="77777777" w:rsidR="001A2FEE" w:rsidRDefault="001A2FEE" w:rsidP="0003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2D7B" w14:textId="77777777" w:rsidR="00A20B37" w:rsidRDefault="00A20B37" w:rsidP="00C7004B">
    <w:pPr>
      <w:pStyle w:val="Corpodetexto"/>
      <w:tabs>
        <w:tab w:val="left" w:pos="3605"/>
      </w:tabs>
      <w:spacing w:before="299"/>
      <w:ind w:right="482"/>
      <w:jc w:val="center"/>
      <w:rPr>
        <w:color w:val="231F20"/>
        <w:spacing w:val="1"/>
      </w:rPr>
    </w:pPr>
    <w:r>
      <w:rPr>
        <w:color w:val="231F20"/>
      </w:rPr>
      <w:t>Cel:</w:t>
    </w:r>
    <w:r>
      <w:rPr>
        <w:color w:val="231F20"/>
        <w:spacing w:val="10"/>
      </w:rPr>
      <w:t xml:space="preserve"> </w:t>
    </w:r>
    <w:r>
      <w:rPr>
        <w:color w:val="231F20"/>
      </w:rPr>
      <w:t xml:space="preserve">96175-8889 e-mail </w:t>
    </w:r>
    <w:hyperlink r:id="rId1">
      <w:r>
        <w:rPr>
          <w:color w:val="231F20"/>
        </w:rPr>
        <w:t>dr</w:t>
      </w:r>
    </w:hyperlink>
    <w:hyperlink r:id="rId2">
      <w:r>
        <w:rPr>
          <w:color w:val="231F20"/>
        </w:rPr>
        <w:t>.reinaldosantos.adv@outlook.com</w:t>
      </w:r>
    </w:hyperlink>
  </w:p>
  <w:p w14:paraId="6A97A4D1" w14:textId="77777777" w:rsidR="00A20B37" w:rsidRDefault="00A20B37" w:rsidP="00C7004B">
    <w:pPr>
      <w:pStyle w:val="Corpodetexto"/>
      <w:tabs>
        <w:tab w:val="left" w:pos="3605"/>
      </w:tabs>
      <w:spacing w:before="299"/>
      <w:ind w:right="482"/>
      <w:jc w:val="center"/>
    </w:pPr>
    <w:r>
      <w:rPr>
        <w:color w:val="231F20"/>
      </w:rPr>
      <w:t>Estrada</w:t>
    </w:r>
    <w:r>
      <w:rPr>
        <w:color w:val="231F20"/>
        <w:spacing w:val="11"/>
      </w:rPr>
      <w:t xml:space="preserve"> </w:t>
    </w:r>
    <w:r>
      <w:rPr>
        <w:color w:val="231F20"/>
      </w:rPr>
      <w:t>do</w:t>
    </w:r>
    <w:r>
      <w:rPr>
        <w:color w:val="231F20"/>
        <w:spacing w:val="12"/>
      </w:rPr>
      <w:t xml:space="preserve"> </w:t>
    </w:r>
    <w:r>
      <w:rPr>
        <w:color w:val="231F20"/>
      </w:rPr>
      <w:t>M’Boi</w:t>
    </w:r>
    <w:r>
      <w:rPr>
        <w:color w:val="231F20"/>
        <w:spacing w:val="11"/>
      </w:rPr>
      <w:t xml:space="preserve"> </w:t>
    </w:r>
    <w:r>
      <w:rPr>
        <w:color w:val="231F20"/>
      </w:rPr>
      <w:t>Mirim</w:t>
    </w:r>
    <w:r>
      <w:rPr>
        <w:color w:val="231F20"/>
        <w:spacing w:val="12"/>
      </w:rPr>
      <w:t xml:space="preserve"> </w:t>
    </w:r>
    <w:r>
      <w:rPr>
        <w:color w:val="231F20"/>
      </w:rPr>
      <w:t>5,810</w:t>
    </w:r>
    <w:r>
      <w:rPr>
        <w:color w:val="231F20"/>
        <w:spacing w:val="12"/>
      </w:rPr>
      <w:t xml:space="preserve"> </w:t>
    </w:r>
    <w:r>
      <w:rPr>
        <w:color w:val="231F20"/>
      </w:rPr>
      <w:t>sala</w:t>
    </w:r>
    <w:r>
      <w:rPr>
        <w:color w:val="231F20"/>
        <w:spacing w:val="11"/>
      </w:rPr>
      <w:t xml:space="preserve"> 0</w:t>
    </w:r>
    <w:r>
      <w:rPr>
        <w:color w:val="231F20"/>
      </w:rPr>
      <w:t>3,</w:t>
    </w:r>
    <w:r>
      <w:rPr>
        <w:color w:val="231F20"/>
        <w:spacing w:val="11"/>
      </w:rPr>
      <w:t xml:space="preserve"> </w:t>
    </w:r>
    <w:r>
      <w:rPr>
        <w:color w:val="231F20"/>
      </w:rPr>
      <w:t>CEP:04948-030</w:t>
    </w:r>
    <w:r>
      <w:rPr>
        <w:color w:val="231F20"/>
        <w:spacing w:val="12"/>
      </w:rPr>
      <w:t xml:space="preserve"> </w:t>
    </w:r>
    <w:r>
      <w:rPr>
        <w:color w:val="231F20"/>
      </w:rPr>
      <w:t>São</w:t>
    </w:r>
    <w:r>
      <w:rPr>
        <w:color w:val="231F20"/>
        <w:spacing w:val="11"/>
      </w:rPr>
      <w:t xml:space="preserve"> </w:t>
    </w:r>
    <w:r>
      <w:rPr>
        <w:color w:val="231F20"/>
      </w:rPr>
      <w:t>Paulo</w:t>
    </w:r>
    <w:r>
      <w:rPr>
        <w:color w:val="231F20"/>
        <w:spacing w:val="12"/>
      </w:rPr>
      <w:t xml:space="preserve"> </w:t>
    </w:r>
    <w:r>
      <w:rPr>
        <w:color w:val="231F20"/>
      </w:rPr>
      <w:t>SP</w:t>
    </w:r>
  </w:p>
  <w:p w14:paraId="569ADDA9" w14:textId="77777777" w:rsidR="00A20B37" w:rsidRPr="00033FDB" w:rsidRDefault="00A20B37" w:rsidP="00C7004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029B" w14:textId="77777777" w:rsidR="001A2FEE" w:rsidRDefault="001A2FEE" w:rsidP="00033FDB">
      <w:r>
        <w:separator/>
      </w:r>
    </w:p>
  </w:footnote>
  <w:footnote w:type="continuationSeparator" w:id="0">
    <w:p w14:paraId="742E3C94" w14:textId="77777777" w:rsidR="001A2FEE" w:rsidRDefault="001A2FEE" w:rsidP="00033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778C" w14:textId="77777777" w:rsidR="00A20B37" w:rsidRDefault="0003044C">
    <w:pPr>
      <w:pStyle w:val="Cabealho"/>
    </w:pPr>
    <w:r>
      <w:rPr>
        <w:noProof/>
        <w:lang w:val="pt-BR" w:eastAsia="pt-BR"/>
      </w:rPr>
      <w:pict w14:anchorId="220DB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08922" o:spid="_x0000_s1027" type="#_x0000_t75" style="position:absolute;margin-left:0;margin-top:0;width:516.25pt;height:729.9pt;z-index:-251656192;mso-position-horizontal:center;mso-position-horizontal-relative:margin;mso-position-vertical:center;mso-position-vertical-relative:margin" o:allowincell="f">
          <v:imagedata r:id="rId1" o:title="arte reinal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E4C7" w14:textId="77777777" w:rsidR="00A20B37" w:rsidRDefault="00A20B37">
    <w:pPr>
      <w:pStyle w:val="Cabealho"/>
    </w:pPr>
    <w:r w:rsidRPr="00033FDB">
      <w:rPr>
        <w:noProof/>
        <w:lang w:val="pt-BR" w:eastAsia="pt-BR"/>
      </w:rPr>
      <w:drawing>
        <wp:anchor distT="0" distB="0" distL="0" distR="0" simplePos="0" relativeHeight="251656192" behindDoc="1" locked="0" layoutInCell="1" allowOverlap="1" wp14:anchorId="02EA8005" wp14:editId="793DE8CD">
          <wp:simplePos x="0" y="0"/>
          <wp:positionH relativeFrom="page">
            <wp:posOffset>3104515</wp:posOffset>
          </wp:positionH>
          <wp:positionV relativeFrom="paragraph">
            <wp:posOffset>-545465</wp:posOffset>
          </wp:positionV>
          <wp:extent cx="866775" cy="866775"/>
          <wp:effectExtent l="0" t="0" r="9525" b="9525"/>
          <wp:wrapTight wrapText="bothSides">
            <wp:wrapPolygon edited="0">
              <wp:start x="7596" y="0"/>
              <wp:lineTo x="0" y="8070"/>
              <wp:lineTo x="0" y="17090"/>
              <wp:lineTo x="5222" y="21363"/>
              <wp:lineTo x="7121" y="21363"/>
              <wp:lineTo x="12343" y="21363"/>
              <wp:lineTo x="21363" y="19464"/>
              <wp:lineTo x="21363" y="16141"/>
              <wp:lineTo x="17565" y="15666"/>
              <wp:lineTo x="19464" y="11393"/>
              <wp:lineTo x="19938" y="0"/>
              <wp:lineTo x="7596" y="0"/>
            </wp:wrapPolygon>
          </wp:wrapTight>
          <wp:docPr id="9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C88095" w14:textId="77777777" w:rsidR="00A20B37" w:rsidRDefault="00A20B37">
    <w:pPr>
      <w:pStyle w:val="Cabealho"/>
    </w:pPr>
    <w:r>
      <w:t xml:space="preserve">                                </w:t>
    </w:r>
  </w:p>
  <w:p w14:paraId="5CF9A93F" w14:textId="77777777" w:rsidR="00A20B37" w:rsidRDefault="0003044C" w:rsidP="00587871">
    <w:pPr>
      <w:pStyle w:val="Cabealho"/>
      <w:tabs>
        <w:tab w:val="clear" w:pos="8504"/>
        <w:tab w:val="center" w:pos="5165"/>
      </w:tabs>
    </w:pPr>
    <w:r>
      <w:rPr>
        <w:noProof/>
        <w:lang w:val="pt-BR" w:eastAsia="pt-BR"/>
      </w:rPr>
      <w:pict w14:anchorId="5718E8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08923" o:spid="_x0000_s1026" type="#_x0000_t75" style="position:absolute;margin-left:-40.35pt;margin-top:-3.75pt;width:516.25pt;height:729.9pt;z-index:-251655168;mso-position-horizontal-relative:margin;mso-position-vertical-relative:margin" o:allowincell="f">
          <v:imagedata r:id="rId2" o:title="arte reinaldo"/>
          <w10:wrap anchorx="margin" anchory="margin"/>
        </v:shape>
      </w:pict>
    </w:r>
    <w:r w:rsidR="00A20B37">
      <w:t xml:space="preserve">                                                            ADVOCACIA</w:t>
    </w:r>
    <w:r w:rsidR="00A20B3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DC23" w14:textId="77777777" w:rsidR="00A20B37" w:rsidRDefault="0003044C">
    <w:pPr>
      <w:pStyle w:val="Cabealho"/>
    </w:pPr>
    <w:r>
      <w:rPr>
        <w:noProof/>
        <w:lang w:val="pt-BR" w:eastAsia="pt-BR"/>
      </w:rPr>
      <w:pict w14:anchorId="718A20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08921" o:spid="_x0000_s1025" type="#_x0000_t75" style="position:absolute;margin-left:0;margin-top:0;width:516.25pt;height:729.9pt;z-index:-251654144;mso-position-horizontal:center;mso-position-horizontal-relative:margin;mso-position-vertical:center;mso-position-vertical-relative:margin" o:allowincell="f">
          <v:imagedata r:id="rId1" o:title="arte reinal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83ECB"/>
    <w:multiLevelType w:val="hybridMultilevel"/>
    <w:tmpl w:val="E13EA1FE"/>
    <w:lvl w:ilvl="0" w:tplc="46EE88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6E377023"/>
    <w:multiLevelType w:val="hybridMultilevel"/>
    <w:tmpl w:val="6C707914"/>
    <w:lvl w:ilvl="0" w:tplc="3278B5EA">
      <w:start w:val="1"/>
      <w:numFmt w:val="lowerLetter"/>
      <w:lvlText w:val="%1-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289359452">
    <w:abstractNumId w:val="0"/>
  </w:num>
  <w:num w:numId="2" w16cid:durableId="70883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95"/>
    <w:rsid w:val="0001413D"/>
    <w:rsid w:val="0001484D"/>
    <w:rsid w:val="0003044C"/>
    <w:rsid w:val="00033FDB"/>
    <w:rsid w:val="00040E60"/>
    <w:rsid w:val="0009092C"/>
    <w:rsid w:val="00092356"/>
    <w:rsid w:val="0009705E"/>
    <w:rsid w:val="00147175"/>
    <w:rsid w:val="00165F82"/>
    <w:rsid w:val="001A2FEE"/>
    <w:rsid w:val="001E04F3"/>
    <w:rsid w:val="00204489"/>
    <w:rsid w:val="00264F52"/>
    <w:rsid w:val="002A0F94"/>
    <w:rsid w:val="002B1BD7"/>
    <w:rsid w:val="002D2BEE"/>
    <w:rsid w:val="002E2A37"/>
    <w:rsid w:val="00364865"/>
    <w:rsid w:val="0037027E"/>
    <w:rsid w:val="00390BD6"/>
    <w:rsid w:val="00391EDC"/>
    <w:rsid w:val="00397BA6"/>
    <w:rsid w:val="003F0345"/>
    <w:rsid w:val="003F673C"/>
    <w:rsid w:val="00442436"/>
    <w:rsid w:val="00445631"/>
    <w:rsid w:val="004606E4"/>
    <w:rsid w:val="004B1A9A"/>
    <w:rsid w:val="004C1297"/>
    <w:rsid w:val="004C3B19"/>
    <w:rsid w:val="004D52B8"/>
    <w:rsid w:val="004D6F1F"/>
    <w:rsid w:val="00526D22"/>
    <w:rsid w:val="005343EF"/>
    <w:rsid w:val="005441D2"/>
    <w:rsid w:val="00587871"/>
    <w:rsid w:val="005A46EA"/>
    <w:rsid w:val="005A6058"/>
    <w:rsid w:val="005C01A1"/>
    <w:rsid w:val="005D0A22"/>
    <w:rsid w:val="005D1045"/>
    <w:rsid w:val="005E638E"/>
    <w:rsid w:val="005E6D4F"/>
    <w:rsid w:val="006006F5"/>
    <w:rsid w:val="0061781C"/>
    <w:rsid w:val="00631421"/>
    <w:rsid w:val="00637AED"/>
    <w:rsid w:val="0065009C"/>
    <w:rsid w:val="00673DC4"/>
    <w:rsid w:val="0068406A"/>
    <w:rsid w:val="006A4D6A"/>
    <w:rsid w:val="00733010"/>
    <w:rsid w:val="007638CD"/>
    <w:rsid w:val="00775901"/>
    <w:rsid w:val="007968D3"/>
    <w:rsid w:val="007C1964"/>
    <w:rsid w:val="008033FF"/>
    <w:rsid w:val="00803BD8"/>
    <w:rsid w:val="008118A4"/>
    <w:rsid w:val="00821AB9"/>
    <w:rsid w:val="00984195"/>
    <w:rsid w:val="009A5155"/>
    <w:rsid w:val="009B0755"/>
    <w:rsid w:val="009E476C"/>
    <w:rsid w:val="009F3F2B"/>
    <w:rsid w:val="00A077CB"/>
    <w:rsid w:val="00A10ABB"/>
    <w:rsid w:val="00A20B37"/>
    <w:rsid w:val="00A57A3E"/>
    <w:rsid w:val="00A904EE"/>
    <w:rsid w:val="00AF1ED2"/>
    <w:rsid w:val="00AF64F8"/>
    <w:rsid w:val="00B455F1"/>
    <w:rsid w:val="00B8028C"/>
    <w:rsid w:val="00B90766"/>
    <w:rsid w:val="00B9314A"/>
    <w:rsid w:val="00BB6A93"/>
    <w:rsid w:val="00C03A78"/>
    <w:rsid w:val="00C53147"/>
    <w:rsid w:val="00C7004B"/>
    <w:rsid w:val="00C82A1F"/>
    <w:rsid w:val="00CB3863"/>
    <w:rsid w:val="00CC42AE"/>
    <w:rsid w:val="00CD15F3"/>
    <w:rsid w:val="00CD7B9A"/>
    <w:rsid w:val="00CE36D1"/>
    <w:rsid w:val="00D41D69"/>
    <w:rsid w:val="00D61E90"/>
    <w:rsid w:val="00D71185"/>
    <w:rsid w:val="00D736CD"/>
    <w:rsid w:val="00D748C5"/>
    <w:rsid w:val="00DA72D2"/>
    <w:rsid w:val="00DE1D3C"/>
    <w:rsid w:val="00DF4532"/>
    <w:rsid w:val="00E07967"/>
    <w:rsid w:val="00E82F3C"/>
    <w:rsid w:val="00E97A76"/>
    <w:rsid w:val="00EA3247"/>
    <w:rsid w:val="00ED30D4"/>
    <w:rsid w:val="00ED721B"/>
    <w:rsid w:val="00EE10D6"/>
    <w:rsid w:val="00F007D8"/>
    <w:rsid w:val="00F018BA"/>
    <w:rsid w:val="00F13CD7"/>
    <w:rsid w:val="00F22D6C"/>
    <w:rsid w:val="00F2795D"/>
    <w:rsid w:val="00F334AE"/>
    <w:rsid w:val="00F6281E"/>
    <w:rsid w:val="00F95F54"/>
    <w:rsid w:val="00FC0E3B"/>
    <w:rsid w:val="00F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CBA98"/>
  <w15:docId w15:val="{80AA969D-0665-443C-878E-86F183EA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5"/>
      <w:szCs w:val="25"/>
    </w:rPr>
  </w:style>
  <w:style w:type="paragraph" w:styleId="Ttulo">
    <w:name w:val="Title"/>
    <w:basedOn w:val="Normal"/>
    <w:uiPriority w:val="1"/>
    <w:qFormat/>
    <w:pPr>
      <w:spacing w:before="66" w:line="457" w:lineRule="exact"/>
      <w:ind w:right="116"/>
      <w:jc w:val="right"/>
    </w:pPr>
    <w:rPr>
      <w:i/>
      <w:iCs/>
      <w:sz w:val="43"/>
      <w:szCs w:val="4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33FD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3FDB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033FD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FDB"/>
    <w:rPr>
      <w:rFonts w:ascii="Arial" w:eastAsia="Arial" w:hAnsi="Arial" w:cs="Arial"/>
      <w:lang w:val="pt-PT"/>
    </w:rPr>
  </w:style>
  <w:style w:type="character" w:styleId="Hyperlink">
    <w:name w:val="Hyperlink"/>
    <w:basedOn w:val="Fontepargpadro"/>
    <w:uiPriority w:val="99"/>
    <w:unhideWhenUsed/>
    <w:rsid w:val="005343E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7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.reinaldosantos.adv@outloo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.reinaldosantos.adv@outlook.com" TargetMode="External"/><Relationship Id="rId1" Type="http://schemas.openxmlformats.org/officeDocument/2006/relationships/hyperlink" Target="mailto:dr.reinaldosantos.adv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na\OneDrive\&#193;rea%20de%20Trabalho\TRABAL.LUIS%20CARLOS\PROCURA&#199;&#195;O%20%20LUIS%20CAR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1575C-4E4B-449A-A73C-5C886551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  LUIS CARLO</Template>
  <TotalTime>0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 reinaldo.cdr</vt:lpstr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 reinaldo.cdr</dc:title>
  <dc:creator>reina</dc:creator>
  <cp:lastModifiedBy>ANDREA FERREIRA SANTOS</cp:lastModifiedBy>
  <cp:revision>2</cp:revision>
  <cp:lastPrinted>2023-06-16T18:00:00Z</cp:lastPrinted>
  <dcterms:created xsi:type="dcterms:W3CDTF">2023-10-23T13:56:00Z</dcterms:created>
  <dcterms:modified xsi:type="dcterms:W3CDTF">2023-10-23T13:56:00Z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CorelDRAW 2022</vt:lpwstr>
  </property>
  <property fmtid="{D5CDD505-2E9C-101B-9397-08002B2CF9AE}" pid="4" name="LastSaved">
    <vt:filetime>2023-06-14T00:00:00Z</vt:filetime>
  </property>
</Properties>
</file>