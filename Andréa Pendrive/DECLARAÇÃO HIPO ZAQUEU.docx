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6E28" w14:textId="77777777" w:rsidR="00EF2011" w:rsidRDefault="00EF2011" w:rsidP="00EF2011">
      <w:pPr>
        <w:rPr>
          <w:b/>
          <w:sz w:val="24"/>
          <w:szCs w:val="24"/>
        </w:rPr>
      </w:pPr>
    </w:p>
    <w:p w14:paraId="5355CD9F" w14:textId="77777777" w:rsidR="00EF2011" w:rsidRDefault="00EF2011" w:rsidP="00EF2011">
      <w:pPr>
        <w:rPr>
          <w:b/>
          <w:sz w:val="24"/>
          <w:szCs w:val="24"/>
        </w:rPr>
      </w:pPr>
    </w:p>
    <w:p w14:paraId="1DBE257B" w14:textId="77777777" w:rsidR="00EF2011" w:rsidRDefault="00EF2011" w:rsidP="005C01A1">
      <w:pPr>
        <w:jc w:val="center"/>
        <w:rPr>
          <w:b/>
          <w:sz w:val="24"/>
          <w:szCs w:val="24"/>
        </w:rPr>
      </w:pPr>
    </w:p>
    <w:p w14:paraId="22B0958F" w14:textId="77777777" w:rsidR="00EF2011" w:rsidRPr="00141F87" w:rsidRDefault="00EF2011" w:rsidP="00B02FD8">
      <w:pPr>
        <w:tabs>
          <w:tab w:val="center" w:pos="4252"/>
          <w:tab w:val="left" w:pos="6585"/>
        </w:tabs>
        <w:jc w:val="center"/>
        <w:rPr>
          <w:rFonts w:ascii="Times New Roman" w:hAnsi="Times New Roman" w:cs="Times New Roman"/>
          <w:b/>
          <w:bCs/>
        </w:rPr>
      </w:pPr>
      <w:r w:rsidRPr="00141F87">
        <w:rPr>
          <w:rFonts w:ascii="Times New Roman" w:hAnsi="Times New Roman" w:cs="Times New Roman"/>
          <w:b/>
          <w:bCs/>
        </w:rPr>
        <w:t>DECLARAÇÃO DE HIPOSSUFICIÊNCIA</w:t>
      </w:r>
    </w:p>
    <w:p w14:paraId="6B66596D" w14:textId="77777777" w:rsidR="00CB3552" w:rsidRPr="00141F87" w:rsidRDefault="00CB3552" w:rsidP="00B02FD8">
      <w:pPr>
        <w:tabs>
          <w:tab w:val="center" w:pos="4252"/>
          <w:tab w:val="left" w:pos="6585"/>
        </w:tabs>
        <w:jc w:val="center"/>
        <w:rPr>
          <w:rFonts w:ascii="Times New Roman" w:hAnsi="Times New Roman" w:cs="Times New Roman"/>
          <w:b/>
          <w:bCs/>
        </w:rPr>
      </w:pPr>
    </w:p>
    <w:p w14:paraId="50819991" w14:textId="77777777" w:rsidR="00B02FD8" w:rsidRPr="00141F87" w:rsidRDefault="00B02FD8" w:rsidP="00B02FD8">
      <w:pPr>
        <w:tabs>
          <w:tab w:val="center" w:pos="4252"/>
          <w:tab w:val="left" w:pos="6585"/>
        </w:tabs>
        <w:jc w:val="center"/>
        <w:rPr>
          <w:rFonts w:ascii="Times New Roman" w:hAnsi="Times New Roman" w:cs="Times New Roman"/>
          <w:b/>
          <w:bCs/>
        </w:rPr>
      </w:pPr>
    </w:p>
    <w:p w14:paraId="16ED29F8" w14:textId="77777777" w:rsidR="00B02FD8" w:rsidRPr="00141F87" w:rsidRDefault="00B02FD8" w:rsidP="00B02FD8">
      <w:pPr>
        <w:tabs>
          <w:tab w:val="center" w:pos="4252"/>
          <w:tab w:val="left" w:pos="6585"/>
        </w:tabs>
        <w:jc w:val="center"/>
        <w:rPr>
          <w:rFonts w:ascii="Times New Roman" w:hAnsi="Times New Roman" w:cs="Times New Roman"/>
          <w:b/>
          <w:bCs/>
        </w:rPr>
      </w:pPr>
    </w:p>
    <w:p w14:paraId="79A14566" w14:textId="77777777" w:rsidR="0065443D" w:rsidRDefault="0065443D" w:rsidP="0065443D">
      <w:pPr>
        <w:pStyle w:val="Corpodetexto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ZAQUEU CAMELO DE SOUSA</w:t>
      </w:r>
      <w:r>
        <w:rPr>
          <w:rFonts w:ascii="Times New Roman" w:hAnsi="Times New Roman" w:cs="Times New Roman"/>
          <w:b w:val="0"/>
          <w:sz w:val="22"/>
          <w:szCs w:val="22"/>
        </w:rPr>
        <w:t>, brasileiro</w:t>
      </w:r>
      <w:r w:rsidRPr="009178A6">
        <w:rPr>
          <w:rFonts w:ascii="Times New Roman" w:hAnsi="Times New Roman" w:cs="Times New Roman"/>
          <w:b w:val="0"/>
          <w:sz w:val="22"/>
          <w:szCs w:val="22"/>
        </w:rPr>
        <w:t>,</w:t>
      </w:r>
      <w:r>
        <w:rPr>
          <w:rFonts w:ascii="Times New Roman" w:hAnsi="Times New Roman" w:cs="Times New Roman"/>
          <w:b w:val="0"/>
          <w:sz w:val="22"/>
          <w:szCs w:val="22"/>
        </w:rPr>
        <w:t>estado civil: soltteiro, Profissão: Auxiliar de Cozinha</w:t>
      </w:r>
      <w:r w:rsidRPr="009178A6">
        <w:rPr>
          <w:rFonts w:ascii="Times New Roman" w:hAnsi="Times New Roman" w:cs="Times New Roman"/>
          <w:b w:val="0"/>
          <w:sz w:val="22"/>
          <w:szCs w:val="22"/>
        </w:rPr>
        <w:t>, portador da c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édula de identidade nº 42.768.706-8 SSP E CPF-MF nº420.657.728/59 </w:t>
      </w:r>
      <w:r w:rsidRPr="009178A6">
        <w:rPr>
          <w:rFonts w:ascii="Times New Roman" w:hAnsi="Times New Roman" w:cs="Times New Roman"/>
          <w:b w:val="0"/>
          <w:sz w:val="22"/>
          <w:szCs w:val="22"/>
        </w:rPr>
        <w:t>, res</w:t>
      </w:r>
      <w:r>
        <w:rPr>
          <w:rFonts w:ascii="Times New Roman" w:hAnsi="Times New Roman" w:cs="Times New Roman"/>
          <w:b w:val="0"/>
          <w:sz w:val="22"/>
          <w:szCs w:val="22"/>
        </w:rPr>
        <w:t>idente e domiciliado na Rua: Berthelot, 19, Complemento, Pq. Independencia, São Paulo –SP Cep:05875-230</w:t>
      </w:r>
    </w:p>
    <w:p w14:paraId="3DEC5BAE" w14:textId="77777777" w:rsidR="00090AEC" w:rsidRPr="00141F87" w:rsidRDefault="00090AEC" w:rsidP="00090AEC">
      <w:pPr>
        <w:jc w:val="center"/>
        <w:rPr>
          <w:rFonts w:ascii="Times New Roman" w:hAnsi="Times New Roman" w:cs="Times New Roman"/>
          <w:b/>
          <w:bCs/>
        </w:rPr>
      </w:pPr>
      <w:r w:rsidRPr="00141F87">
        <w:rPr>
          <w:rFonts w:ascii="Times New Roman" w:hAnsi="Times New Roman" w:cs="Times New Roman"/>
          <w:b/>
        </w:rPr>
        <w:t xml:space="preserve">              </w:t>
      </w:r>
    </w:p>
    <w:p w14:paraId="5E8EF293" w14:textId="77777777" w:rsidR="00210DC7" w:rsidRPr="00A904EE" w:rsidRDefault="00CB3552" w:rsidP="00210DC7">
      <w:pPr>
        <w:jc w:val="both"/>
        <w:rPr>
          <w:rFonts w:ascii="Times New Roman" w:hAnsi="Times New Roman" w:cs="Times New Roman"/>
          <w:b/>
        </w:rPr>
      </w:pPr>
      <w:r w:rsidRPr="00141F87">
        <w:rPr>
          <w:rFonts w:ascii="Times New Roman" w:hAnsi="Times New Roman" w:cs="Times New Roman"/>
        </w:rPr>
        <w:t xml:space="preserve">                    </w:t>
      </w:r>
    </w:p>
    <w:p w14:paraId="65B1CD71" w14:textId="77777777" w:rsidR="003838DA" w:rsidRPr="00A904EE" w:rsidRDefault="00210DC7" w:rsidP="003838DA">
      <w:pPr>
        <w:jc w:val="both"/>
        <w:rPr>
          <w:rFonts w:ascii="Times New Roman" w:hAnsi="Times New Roman" w:cs="Times New Roman"/>
          <w:b/>
        </w:rPr>
      </w:pPr>
      <w:r w:rsidRPr="00A904EE">
        <w:rPr>
          <w:rFonts w:ascii="Times New Roman" w:hAnsi="Times New Roman" w:cs="Times New Roman"/>
          <w:b/>
        </w:rPr>
        <w:t xml:space="preserve">            </w:t>
      </w:r>
    </w:p>
    <w:p w14:paraId="2F85E5A6" w14:textId="148DCA13" w:rsidR="00592E86" w:rsidRPr="003838DA" w:rsidRDefault="003838DA" w:rsidP="003838D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</w:p>
    <w:p w14:paraId="3EC7D710" w14:textId="77777777" w:rsidR="00141F87" w:rsidRPr="00141F87" w:rsidRDefault="00141F87" w:rsidP="00141F87">
      <w:pPr>
        <w:jc w:val="both"/>
        <w:rPr>
          <w:rFonts w:ascii="Times New Roman" w:hAnsi="Times New Roman" w:cs="Times New Roman"/>
        </w:rPr>
      </w:pPr>
    </w:p>
    <w:p w14:paraId="13925EC7" w14:textId="77777777" w:rsidR="00B02FD8" w:rsidRPr="00141F87" w:rsidRDefault="00B02FD8" w:rsidP="00B02FD8">
      <w:pPr>
        <w:rPr>
          <w:rFonts w:ascii="Times New Roman" w:eastAsia="Times New Roman" w:hAnsi="Times New Roman" w:cs="Times New Roman"/>
        </w:rPr>
      </w:pPr>
    </w:p>
    <w:p w14:paraId="714AA339" w14:textId="77777777" w:rsidR="00EF2011" w:rsidRPr="00141F87" w:rsidRDefault="00090AEC" w:rsidP="00B02FD8">
      <w:pPr>
        <w:rPr>
          <w:rFonts w:ascii="Times New Roman" w:hAnsi="Times New Roman" w:cs="Times New Roman"/>
        </w:rPr>
      </w:pPr>
      <w:r w:rsidRPr="00141F87">
        <w:rPr>
          <w:rFonts w:ascii="Times New Roman" w:hAnsi="Times New Roman" w:cs="Times New Roman"/>
        </w:rPr>
        <w:t xml:space="preserve">              </w:t>
      </w:r>
      <w:r w:rsidR="00592E86">
        <w:rPr>
          <w:rFonts w:ascii="Times New Roman" w:hAnsi="Times New Roman" w:cs="Times New Roman"/>
        </w:rPr>
        <w:t xml:space="preserve">                           </w:t>
      </w:r>
      <w:r w:rsidR="00651EED">
        <w:rPr>
          <w:rFonts w:ascii="Times New Roman" w:hAnsi="Times New Roman" w:cs="Times New Roman"/>
        </w:rPr>
        <w:t xml:space="preserve">      </w:t>
      </w:r>
      <w:r w:rsidR="00592E86">
        <w:rPr>
          <w:rFonts w:ascii="Times New Roman" w:hAnsi="Times New Roman" w:cs="Times New Roman"/>
        </w:rPr>
        <w:t xml:space="preserve"> </w:t>
      </w:r>
      <w:r w:rsidR="00E86723" w:rsidRPr="00141F87">
        <w:rPr>
          <w:rFonts w:ascii="Times New Roman" w:hAnsi="Times New Roman" w:cs="Times New Roman"/>
        </w:rPr>
        <w:t xml:space="preserve"> </w:t>
      </w:r>
      <w:r w:rsidR="00651EED">
        <w:rPr>
          <w:rFonts w:ascii="Times New Roman" w:hAnsi="Times New Roman" w:cs="Times New Roman"/>
        </w:rPr>
        <w:t xml:space="preserve">      </w:t>
      </w:r>
      <w:r w:rsidR="00EF2011" w:rsidRPr="00141F87">
        <w:rPr>
          <w:rFonts w:ascii="Times New Roman" w:hAnsi="Times New Roman" w:cs="Times New Roman"/>
        </w:rPr>
        <w:t xml:space="preserve">Vem por meio desta declarar, com fins de pleitear os </w:t>
      </w:r>
      <w:r w:rsidR="00EF2011" w:rsidRPr="00141F87">
        <w:rPr>
          <w:rFonts w:ascii="Times New Roman" w:hAnsi="Times New Roman" w:cs="Times New Roman"/>
          <w:b/>
        </w:rPr>
        <w:t>BENEFÍCIOS DA JUSTIÇA GRATUITA,</w:t>
      </w:r>
      <w:r w:rsidR="00EF2011" w:rsidRPr="00141F87">
        <w:rPr>
          <w:rFonts w:ascii="Times New Roman" w:hAnsi="Times New Roman" w:cs="Times New Roman"/>
        </w:rPr>
        <w:t xml:space="preserve"> com fulcro no artigo 5º, inciso LXXIV da Constituição Federal e nos artigos 98 e seguintes do Código de Processo Civil, ser hipossuficiente, no sentido da lei, visto que não possui recursos financeiros suficientes para arcar com as custas e as despesas relacionadas aos processos judiciais.</w:t>
      </w:r>
    </w:p>
    <w:p w14:paraId="5764C4FB" w14:textId="77777777" w:rsidR="00EF2011" w:rsidRPr="00141F87" w:rsidRDefault="00B02FD8" w:rsidP="00B02FD8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41F87">
        <w:rPr>
          <w:rFonts w:ascii="Times New Roman" w:hAnsi="Times New Roman" w:cs="Times New Roman"/>
        </w:rPr>
        <w:t xml:space="preserve">            </w:t>
      </w:r>
      <w:r w:rsidR="00090AEC" w:rsidRPr="00141F87">
        <w:rPr>
          <w:rFonts w:ascii="Times New Roman" w:hAnsi="Times New Roman" w:cs="Times New Roman"/>
        </w:rPr>
        <w:t xml:space="preserve">  </w:t>
      </w:r>
      <w:r w:rsidR="00592E86">
        <w:rPr>
          <w:rFonts w:ascii="Times New Roman" w:hAnsi="Times New Roman" w:cs="Times New Roman"/>
        </w:rPr>
        <w:t xml:space="preserve">                         </w:t>
      </w:r>
      <w:r w:rsidR="00E86723" w:rsidRPr="00141F87">
        <w:rPr>
          <w:rFonts w:ascii="Times New Roman" w:hAnsi="Times New Roman" w:cs="Times New Roman"/>
        </w:rPr>
        <w:t xml:space="preserve">   </w:t>
      </w:r>
      <w:r w:rsidR="00EF2011" w:rsidRPr="00141F87">
        <w:rPr>
          <w:rFonts w:ascii="Times New Roman" w:hAnsi="Times New Roman" w:cs="Times New Roman"/>
        </w:rPr>
        <w:t>Por ser expressão da verdade, o declarante assina a presente, ciente de que pela falsa declaração de hipossuficiência, poderá responder civilmente</w:t>
      </w:r>
    </w:p>
    <w:p w14:paraId="4FE5B403" w14:textId="77777777" w:rsidR="00EF2011" w:rsidRPr="00141F87" w:rsidRDefault="00EF2011" w:rsidP="00B02FD8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</w:rPr>
      </w:pPr>
    </w:p>
    <w:p w14:paraId="3A37C755" w14:textId="558E8D31" w:rsidR="00EF2011" w:rsidRDefault="00CB3552" w:rsidP="00CB3552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41F87">
        <w:rPr>
          <w:rFonts w:ascii="Times New Roman" w:hAnsi="Times New Roman" w:cs="Times New Roman"/>
        </w:rPr>
        <w:t xml:space="preserve">                               </w:t>
      </w:r>
      <w:r w:rsidR="00E86723" w:rsidRPr="00141F87">
        <w:rPr>
          <w:rFonts w:ascii="Times New Roman" w:hAnsi="Times New Roman" w:cs="Times New Roman"/>
        </w:rPr>
        <w:t xml:space="preserve">   </w:t>
      </w:r>
      <w:r w:rsidR="00651EED">
        <w:rPr>
          <w:rFonts w:ascii="Times New Roman" w:hAnsi="Times New Roman" w:cs="Times New Roman"/>
        </w:rPr>
        <w:t xml:space="preserve">                    São Paulo </w:t>
      </w:r>
      <w:r w:rsidR="002341B6">
        <w:rPr>
          <w:rFonts w:ascii="Times New Roman" w:hAnsi="Times New Roman" w:cs="Times New Roman"/>
        </w:rPr>
        <w:t>23</w:t>
      </w:r>
      <w:r w:rsidR="00090AEC" w:rsidRPr="00141F87">
        <w:rPr>
          <w:rFonts w:ascii="Times New Roman" w:hAnsi="Times New Roman" w:cs="Times New Roman"/>
        </w:rPr>
        <w:t xml:space="preserve"> de </w:t>
      </w:r>
      <w:r w:rsidR="00651EED">
        <w:rPr>
          <w:rFonts w:ascii="Times New Roman" w:hAnsi="Times New Roman" w:cs="Times New Roman"/>
        </w:rPr>
        <w:t>Outubro</w:t>
      </w:r>
      <w:r w:rsidR="00EF2011" w:rsidRPr="00141F87">
        <w:rPr>
          <w:rFonts w:ascii="Times New Roman" w:hAnsi="Times New Roman" w:cs="Times New Roman"/>
        </w:rPr>
        <w:t xml:space="preserve"> de 2023</w:t>
      </w:r>
    </w:p>
    <w:p w14:paraId="08E6E578" w14:textId="77777777" w:rsidR="00592E86" w:rsidRPr="00210DC7" w:rsidRDefault="00592E86" w:rsidP="00CB3552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</w:p>
    <w:p w14:paraId="6065A570" w14:textId="77777777" w:rsidR="002341B6" w:rsidRPr="002341B6" w:rsidRDefault="00210DC7" w:rsidP="002341B6">
      <w:pPr>
        <w:tabs>
          <w:tab w:val="center" w:pos="4252"/>
          <w:tab w:val="left" w:pos="6585"/>
        </w:tabs>
        <w:jc w:val="center"/>
        <w:rPr>
          <w:rFonts w:ascii="Times New Roman" w:hAnsi="Times New Roman" w:cs="Times New Roman"/>
          <w:b/>
          <w:bCs/>
        </w:rPr>
      </w:pPr>
      <w:r w:rsidRPr="002341B6">
        <w:rPr>
          <w:rFonts w:ascii="Times New Roman" w:hAnsi="Times New Roman" w:cs="Times New Roman"/>
          <w:b/>
          <w:bCs/>
        </w:rPr>
        <w:t xml:space="preserve">                                          </w:t>
      </w:r>
    </w:p>
    <w:p w14:paraId="32970E55" w14:textId="0E069E36" w:rsidR="00EF2011" w:rsidRPr="002341B6" w:rsidRDefault="002341B6" w:rsidP="002341B6">
      <w:pPr>
        <w:rPr>
          <w:b/>
          <w:bCs/>
          <w:sz w:val="24"/>
          <w:szCs w:val="24"/>
        </w:rPr>
      </w:pPr>
      <w:r w:rsidRPr="002341B6">
        <w:rPr>
          <w:rFonts w:ascii="Times New Roman" w:hAnsi="Times New Roman" w:cs="Times New Roman"/>
          <w:b/>
          <w:bCs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  </w:t>
      </w:r>
      <w:r w:rsidRPr="002341B6">
        <w:rPr>
          <w:rFonts w:ascii="Times New Roman" w:hAnsi="Times New Roman" w:cs="Times New Roman"/>
          <w:b/>
          <w:bCs/>
        </w:rPr>
        <w:t xml:space="preserve"> ZAQUEU CAMELO DE SOUSA</w:t>
      </w:r>
      <w:r>
        <w:rPr>
          <w:rFonts w:ascii="Times New Roman" w:hAnsi="Times New Roman" w:cs="Times New Roman"/>
          <w:b/>
          <w:bCs/>
        </w:rPr>
        <w:t>.</w:t>
      </w:r>
    </w:p>
    <w:p w14:paraId="680DAE5D" w14:textId="77777777" w:rsidR="005C01A1" w:rsidRPr="00E86723" w:rsidRDefault="005C01A1" w:rsidP="005C01A1">
      <w:pPr>
        <w:jc w:val="center"/>
        <w:rPr>
          <w:b/>
          <w:sz w:val="24"/>
          <w:szCs w:val="24"/>
        </w:rPr>
      </w:pPr>
    </w:p>
    <w:p w14:paraId="6FE71DAB" w14:textId="77777777" w:rsidR="005C01A1" w:rsidRPr="00E86723" w:rsidRDefault="005C01A1" w:rsidP="005C01A1">
      <w:pPr>
        <w:jc w:val="center"/>
        <w:rPr>
          <w:b/>
          <w:sz w:val="24"/>
          <w:szCs w:val="24"/>
        </w:rPr>
      </w:pPr>
    </w:p>
    <w:p w14:paraId="106A1AF1" w14:textId="77777777" w:rsidR="005C01A1" w:rsidRPr="00E86723" w:rsidRDefault="005C01A1" w:rsidP="005C01A1">
      <w:pPr>
        <w:jc w:val="center"/>
        <w:rPr>
          <w:b/>
          <w:sz w:val="24"/>
          <w:szCs w:val="24"/>
        </w:rPr>
      </w:pPr>
    </w:p>
    <w:p w14:paraId="51983FBB" w14:textId="77777777" w:rsidR="005C01A1" w:rsidRPr="007F65E7" w:rsidRDefault="005C01A1" w:rsidP="005C01A1">
      <w:pPr>
        <w:jc w:val="center"/>
        <w:rPr>
          <w:b/>
          <w:sz w:val="24"/>
          <w:szCs w:val="24"/>
        </w:rPr>
      </w:pPr>
    </w:p>
    <w:p w14:paraId="58D1BAE7" w14:textId="77777777" w:rsidR="00033FDB" w:rsidRDefault="005C01A1" w:rsidP="00EF2011">
      <w:pPr>
        <w:jc w:val="both"/>
        <w:rPr>
          <w:color w:val="231F20"/>
        </w:rPr>
      </w:pPr>
      <w:r w:rsidRPr="00F51071">
        <w:rPr>
          <w:b/>
          <w:sz w:val="28"/>
          <w:szCs w:val="28"/>
        </w:rPr>
        <w:t xml:space="preserve">                      </w:t>
      </w:r>
    </w:p>
    <w:p w14:paraId="00FC252F" w14:textId="77777777" w:rsidR="00B8028C" w:rsidRDefault="00B8028C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sectPr w:rsidR="00B8028C" w:rsidSect="00C7004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10" w:h="16840"/>
      <w:pgMar w:top="1957" w:right="260" w:bottom="280" w:left="1320" w:header="9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9048" w14:textId="77777777" w:rsidR="002F1437" w:rsidRDefault="002F1437" w:rsidP="00033FDB">
      <w:r>
        <w:separator/>
      </w:r>
    </w:p>
  </w:endnote>
  <w:endnote w:type="continuationSeparator" w:id="0">
    <w:p w14:paraId="2B05DD47" w14:textId="77777777" w:rsidR="002F1437" w:rsidRDefault="002F1437" w:rsidP="0003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2B01" w14:textId="77777777" w:rsidR="00C7004B" w:rsidRDefault="00033FDB" w:rsidP="00C7004B">
    <w:pPr>
      <w:pStyle w:val="Corpodetexto"/>
      <w:tabs>
        <w:tab w:val="left" w:pos="3605"/>
      </w:tabs>
      <w:spacing w:before="299"/>
      <w:ind w:right="482"/>
      <w:jc w:val="center"/>
      <w:rPr>
        <w:color w:val="231F20"/>
        <w:spacing w:val="1"/>
      </w:rPr>
    </w:pPr>
    <w:r>
      <w:rPr>
        <w:color w:val="231F20"/>
      </w:rPr>
      <w:t>Cel:</w:t>
    </w:r>
    <w:r>
      <w:rPr>
        <w:color w:val="231F20"/>
        <w:spacing w:val="10"/>
      </w:rPr>
      <w:t xml:space="preserve"> </w:t>
    </w:r>
    <w:r w:rsidR="00C7004B">
      <w:rPr>
        <w:color w:val="231F20"/>
      </w:rPr>
      <w:t>96175-8889 e</w:t>
    </w:r>
    <w:r w:rsidR="00D748C5">
      <w:rPr>
        <w:color w:val="231F20"/>
      </w:rPr>
      <w:t>-</w:t>
    </w:r>
    <w:r>
      <w:rPr>
        <w:color w:val="231F20"/>
      </w:rPr>
      <w:t xml:space="preserve">mail </w:t>
    </w:r>
    <w:hyperlink r:id="rId1">
      <w:r>
        <w:rPr>
          <w:color w:val="231F20"/>
        </w:rPr>
        <w:t>dr</w:t>
      </w:r>
    </w:hyperlink>
    <w:hyperlink r:id="rId2">
      <w:r>
        <w:rPr>
          <w:color w:val="231F20"/>
        </w:rPr>
        <w:t>.reinaldosantos.adv@outlook.com</w:t>
      </w:r>
    </w:hyperlink>
  </w:p>
  <w:p w14:paraId="13BA8102" w14:textId="77777777" w:rsidR="00033FDB" w:rsidRDefault="00033FDB" w:rsidP="00C7004B">
    <w:pPr>
      <w:pStyle w:val="Corpodetexto"/>
      <w:tabs>
        <w:tab w:val="left" w:pos="3605"/>
      </w:tabs>
      <w:spacing w:before="299"/>
      <w:ind w:right="482"/>
      <w:jc w:val="center"/>
    </w:pPr>
    <w:r>
      <w:rPr>
        <w:color w:val="231F20"/>
      </w:rPr>
      <w:t>Estrada</w:t>
    </w:r>
    <w:r>
      <w:rPr>
        <w:color w:val="231F20"/>
        <w:spacing w:val="11"/>
      </w:rPr>
      <w:t xml:space="preserve"> </w:t>
    </w:r>
    <w:r>
      <w:rPr>
        <w:color w:val="231F20"/>
      </w:rPr>
      <w:t>do</w:t>
    </w:r>
    <w:r>
      <w:rPr>
        <w:color w:val="231F20"/>
        <w:spacing w:val="12"/>
      </w:rPr>
      <w:t xml:space="preserve"> </w:t>
    </w:r>
    <w:r>
      <w:rPr>
        <w:color w:val="231F20"/>
      </w:rPr>
      <w:t>M’Boi</w:t>
    </w:r>
    <w:r>
      <w:rPr>
        <w:color w:val="231F20"/>
        <w:spacing w:val="11"/>
      </w:rPr>
      <w:t xml:space="preserve"> </w:t>
    </w:r>
    <w:r>
      <w:rPr>
        <w:color w:val="231F20"/>
      </w:rPr>
      <w:t>Mirim</w:t>
    </w:r>
    <w:r>
      <w:rPr>
        <w:color w:val="231F20"/>
        <w:spacing w:val="12"/>
      </w:rPr>
      <w:t xml:space="preserve"> </w:t>
    </w:r>
    <w:r>
      <w:rPr>
        <w:color w:val="231F20"/>
      </w:rPr>
      <w:t>5,810</w:t>
    </w:r>
    <w:r>
      <w:rPr>
        <w:color w:val="231F20"/>
        <w:spacing w:val="12"/>
      </w:rPr>
      <w:t xml:space="preserve"> </w:t>
    </w:r>
    <w:r>
      <w:rPr>
        <w:color w:val="231F20"/>
      </w:rPr>
      <w:t>sala</w:t>
    </w:r>
    <w:r>
      <w:rPr>
        <w:color w:val="231F20"/>
        <w:spacing w:val="11"/>
      </w:rPr>
      <w:t xml:space="preserve"> </w:t>
    </w:r>
    <w:r w:rsidR="00442436">
      <w:rPr>
        <w:color w:val="231F20"/>
        <w:spacing w:val="11"/>
      </w:rPr>
      <w:t>0</w:t>
    </w:r>
    <w:r>
      <w:rPr>
        <w:color w:val="231F20"/>
      </w:rPr>
      <w:t>3</w:t>
    </w:r>
    <w:r w:rsidR="00442436">
      <w:rPr>
        <w:color w:val="231F20"/>
      </w:rPr>
      <w:t>,</w:t>
    </w:r>
    <w:r>
      <w:rPr>
        <w:color w:val="231F20"/>
        <w:spacing w:val="11"/>
      </w:rPr>
      <w:t xml:space="preserve"> </w:t>
    </w:r>
    <w:r>
      <w:rPr>
        <w:color w:val="231F20"/>
      </w:rPr>
      <w:t>CEP:04948-030</w:t>
    </w:r>
    <w:r>
      <w:rPr>
        <w:color w:val="231F20"/>
        <w:spacing w:val="12"/>
      </w:rPr>
      <w:t xml:space="preserve"> </w:t>
    </w:r>
    <w:r>
      <w:rPr>
        <w:color w:val="231F20"/>
      </w:rPr>
      <w:t>São</w:t>
    </w:r>
    <w:r>
      <w:rPr>
        <w:color w:val="231F20"/>
        <w:spacing w:val="11"/>
      </w:rPr>
      <w:t xml:space="preserve"> </w:t>
    </w:r>
    <w:r>
      <w:rPr>
        <w:color w:val="231F20"/>
      </w:rPr>
      <w:t>Paulo</w:t>
    </w:r>
    <w:r>
      <w:rPr>
        <w:color w:val="231F20"/>
        <w:spacing w:val="12"/>
      </w:rPr>
      <w:t xml:space="preserve"> </w:t>
    </w:r>
    <w:r>
      <w:rPr>
        <w:color w:val="231F20"/>
      </w:rPr>
      <w:t>SP</w:t>
    </w:r>
  </w:p>
  <w:p w14:paraId="74F3F3AE" w14:textId="77777777" w:rsidR="00033FDB" w:rsidRPr="00033FDB" w:rsidRDefault="00033FDB" w:rsidP="00C7004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AEE9" w14:textId="77777777" w:rsidR="002F1437" w:rsidRDefault="002F1437" w:rsidP="00033FDB">
      <w:r>
        <w:separator/>
      </w:r>
    </w:p>
  </w:footnote>
  <w:footnote w:type="continuationSeparator" w:id="0">
    <w:p w14:paraId="308159F1" w14:textId="77777777" w:rsidR="002F1437" w:rsidRDefault="002F1437" w:rsidP="00033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7630" w14:textId="77777777" w:rsidR="00B8028C" w:rsidRDefault="002341B6">
    <w:pPr>
      <w:pStyle w:val="Cabealho"/>
    </w:pPr>
    <w:r>
      <w:rPr>
        <w:noProof/>
        <w:lang w:val="pt-BR" w:eastAsia="pt-BR"/>
      </w:rPr>
      <w:pict w14:anchorId="255EB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2" o:spid="_x0000_s1027" type="#_x0000_t75" style="position:absolute;margin-left:0;margin-top:0;width:516.25pt;height:729.9pt;z-index:-251656192;mso-position-horizontal:center;mso-position-horizontal-relative:margin;mso-position-vertical:center;mso-position-vertical-relative:margin" o:allowincell="f">
          <v:imagedata r:id="rId1" o:title="arte reinal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6F5C" w14:textId="77777777" w:rsidR="00C7004B" w:rsidRDefault="00C7004B">
    <w:pPr>
      <w:pStyle w:val="Cabealho"/>
    </w:pPr>
    <w:r w:rsidRPr="00033FDB">
      <w:rPr>
        <w:noProof/>
        <w:lang w:val="pt-BR" w:eastAsia="pt-BR"/>
      </w:rPr>
      <w:drawing>
        <wp:anchor distT="0" distB="0" distL="0" distR="0" simplePos="0" relativeHeight="251656192" behindDoc="1" locked="0" layoutInCell="1" allowOverlap="1" wp14:anchorId="3D819355" wp14:editId="2EFDE990">
          <wp:simplePos x="0" y="0"/>
          <wp:positionH relativeFrom="page">
            <wp:posOffset>3104515</wp:posOffset>
          </wp:positionH>
          <wp:positionV relativeFrom="paragraph">
            <wp:posOffset>-545465</wp:posOffset>
          </wp:positionV>
          <wp:extent cx="866775" cy="866775"/>
          <wp:effectExtent l="0" t="0" r="9525" b="9525"/>
          <wp:wrapTight wrapText="bothSides">
            <wp:wrapPolygon edited="0">
              <wp:start x="7596" y="0"/>
              <wp:lineTo x="0" y="8070"/>
              <wp:lineTo x="0" y="17090"/>
              <wp:lineTo x="5222" y="21363"/>
              <wp:lineTo x="7121" y="21363"/>
              <wp:lineTo x="12343" y="21363"/>
              <wp:lineTo x="21363" y="19464"/>
              <wp:lineTo x="21363" y="16141"/>
              <wp:lineTo x="17565" y="15666"/>
              <wp:lineTo x="19464" y="11393"/>
              <wp:lineTo x="19938" y="0"/>
              <wp:lineTo x="7596" y="0"/>
            </wp:wrapPolygon>
          </wp:wrapTight>
          <wp:docPr id="9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D9F356" w14:textId="77777777" w:rsidR="00C7004B" w:rsidRDefault="00C7004B">
    <w:pPr>
      <w:pStyle w:val="Cabealho"/>
    </w:pPr>
    <w:r>
      <w:t xml:space="preserve">                                </w:t>
    </w:r>
  </w:p>
  <w:p w14:paraId="24591F0F" w14:textId="77777777" w:rsidR="00C7004B" w:rsidRDefault="002341B6" w:rsidP="00587871">
    <w:pPr>
      <w:pStyle w:val="Cabealho"/>
      <w:tabs>
        <w:tab w:val="clear" w:pos="8504"/>
        <w:tab w:val="center" w:pos="5165"/>
      </w:tabs>
    </w:pPr>
    <w:r>
      <w:rPr>
        <w:noProof/>
        <w:lang w:val="pt-BR" w:eastAsia="pt-BR"/>
      </w:rPr>
      <w:pict w14:anchorId="5DF61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3" o:spid="_x0000_s1026" type="#_x0000_t75" style="position:absolute;margin-left:-40.35pt;margin-top:-3.75pt;width:516.25pt;height:729.9pt;z-index:-251655168;mso-position-horizontal-relative:margin;mso-position-vertical-relative:margin" o:allowincell="f">
          <v:imagedata r:id="rId2" o:title="arte reinaldo"/>
          <w10:wrap anchorx="margin" anchory="margin"/>
        </v:shape>
      </w:pict>
    </w:r>
    <w:r w:rsidR="00C7004B">
      <w:t xml:space="preserve">                                      </w:t>
    </w:r>
    <w:r w:rsidR="00587871">
      <w:t xml:space="preserve">                      ADVOCACIA</w:t>
    </w:r>
    <w:r w:rsidR="0058787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B60C" w14:textId="77777777" w:rsidR="00B8028C" w:rsidRDefault="002341B6">
    <w:pPr>
      <w:pStyle w:val="Cabealho"/>
    </w:pPr>
    <w:r>
      <w:rPr>
        <w:noProof/>
        <w:lang w:val="pt-BR" w:eastAsia="pt-BR"/>
      </w:rPr>
      <w:pict w14:anchorId="43DC55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1" o:spid="_x0000_s1025" type="#_x0000_t75" style="position:absolute;margin-left:0;margin-top:0;width:516.25pt;height:729.9pt;z-index:-251654144;mso-position-horizontal:center;mso-position-horizontal-relative:margin;mso-position-vertical:center;mso-position-vertical-relative:margin" o:allowincell="f">
          <v:imagedata r:id="rId1" o:title="arte reinal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83ECB"/>
    <w:multiLevelType w:val="hybridMultilevel"/>
    <w:tmpl w:val="E13EA1FE"/>
    <w:lvl w:ilvl="0" w:tplc="46EE88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6E377023"/>
    <w:multiLevelType w:val="hybridMultilevel"/>
    <w:tmpl w:val="6C707914"/>
    <w:lvl w:ilvl="0" w:tplc="3278B5EA">
      <w:start w:val="1"/>
      <w:numFmt w:val="lowerLetter"/>
      <w:lvlText w:val="%1-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727995481">
    <w:abstractNumId w:val="0"/>
  </w:num>
  <w:num w:numId="2" w16cid:durableId="195771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EC"/>
    <w:rsid w:val="0001484D"/>
    <w:rsid w:val="00033FDB"/>
    <w:rsid w:val="00043615"/>
    <w:rsid w:val="00090AEC"/>
    <w:rsid w:val="00141F87"/>
    <w:rsid w:val="00147175"/>
    <w:rsid w:val="001E04F3"/>
    <w:rsid w:val="00204489"/>
    <w:rsid w:val="00210DC7"/>
    <w:rsid w:val="002341B6"/>
    <w:rsid w:val="00264F52"/>
    <w:rsid w:val="00275478"/>
    <w:rsid w:val="002A0F94"/>
    <w:rsid w:val="002B1BD7"/>
    <w:rsid w:val="002D2BEE"/>
    <w:rsid w:val="002E2A37"/>
    <w:rsid w:val="002F1437"/>
    <w:rsid w:val="003838DA"/>
    <w:rsid w:val="00391EDC"/>
    <w:rsid w:val="00397BA6"/>
    <w:rsid w:val="003F0345"/>
    <w:rsid w:val="003F673C"/>
    <w:rsid w:val="00442436"/>
    <w:rsid w:val="00445631"/>
    <w:rsid w:val="004C3B19"/>
    <w:rsid w:val="004D52B8"/>
    <w:rsid w:val="00526D22"/>
    <w:rsid w:val="005343EF"/>
    <w:rsid w:val="005441D2"/>
    <w:rsid w:val="00587871"/>
    <w:rsid w:val="00592E86"/>
    <w:rsid w:val="005932C5"/>
    <w:rsid w:val="005A6058"/>
    <w:rsid w:val="005C01A1"/>
    <w:rsid w:val="005D0A22"/>
    <w:rsid w:val="005D1045"/>
    <w:rsid w:val="005E638E"/>
    <w:rsid w:val="006006F5"/>
    <w:rsid w:val="0061781C"/>
    <w:rsid w:val="00631421"/>
    <w:rsid w:val="00637AED"/>
    <w:rsid w:val="0065009C"/>
    <w:rsid w:val="00651EED"/>
    <w:rsid w:val="0065443D"/>
    <w:rsid w:val="00673DC4"/>
    <w:rsid w:val="0068406A"/>
    <w:rsid w:val="006A4D6A"/>
    <w:rsid w:val="00733010"/>
    <w:rsid w:val="007556D3"/>
    <w:rsid w:val="00775901"/>
    <w:rsid w:val="007968D3"/>
    <w:rsid w:val="008033FF"/>
    <w:rsid w:val="008118A4"/>
    <w:rsid w:val="00821AB9"/>
    <w:rsid w:val="00827FC9"/>
    <w:rsid w:val="00836E2D"/>
    <w:rsid w:val="008C7248"/>
    <w:rsid w:val="00A10ABB"/>
    <w:rsid w:val="00AD21A7"/>
    <w:rsid w:val="00AD29C3"/>
    <w:rsid w:val="00B02FD8"/>
    <w:rsid w:val="00B455F1"/>
    <w:rsid w:val="00B8028C"/>
    <w:rsid w:val="00B90766"/>
    <w:rsid w:val="00B9314A"/>
    <w:rsid w:val="00BB6A93"/>
    <w:rsid w:val="00C03A78"/>
    <w:rsid w:val="00C7004B"/>
    <w:rsid w:val="00CB3552"/>
    <w:rsid w:val="00CB3863"/>
    <w:rsid w:val="00CD7B9A"/>
    <w:rsid w:val="00D00D5E"/>
    <w:rsid w:val="00D41D69"/>
    <w:rsid w:val="00D748C5"/>
    <w:rsid w:val="00D77160"/>
    <w:rsid w:val="00DA72D2"/>
    <w:rsid w:val="00DF4532"/>
    <w:rsid w:val="00E07967"/>
    <w:rsid w:val="00E86723"/>
    <w:rsid w:val="00EA3247"/>
    <w:rsid w:val="00ED721B"/>
    <w:rsid w:val="00ED7EDF"/>
    <w:rsid w:val="00EE10D6"/>
    <w:rsid w:val="00EF2011"/>
    <w:rsid w:val="00F018BA"/>
    <w:rsid w:val="00F10D2D"/>
    <w:rsid w:val="00F13CD7"/>
    <w:rsid w:val="00F334AE"/>
    <w:rsid w:val="00F6281E"/>
    <w:rsid w:val="00F860E8"/>
    <w:rsid w:val="00FC0E3B"/>
    <w:rsid w:val="00FC6257"/>
    <w:rsid w:val="00F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32BA9"/>
  <w15:docId w15:val="{5861975C-A542-4B2A-95B2-660C3F67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5"/>
      <w:szCs w:val="25"/>
    </w:rPr>
  </w:style>
  <w:style w:type="paragraph" w:styleId="Ttulo">
    <w:name w:val="Title"/>
    <w:basedOn w:val="Normal"/>
    <w:uiPriority w:val="1"/>
    <w:qFormat/>
    <w:pPr>
      <w:spacing w:before="66" w:line="457" w:lineRule="exact"/>
      <w:ind w:right="116"/>
      <w:jc w:val="right"/>
    </w:pPr>
    <w:rPr>
      <w:i/>
      <w:iCs/>
      <w:sz w:val="43"/>
      <w:szCs w:val="4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33FD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3FD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033FD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FDB"/>
    <w:rPr>
      <w:rFonts w:ascii="Arial" w:eastAsia="Arial" w:hAnsi="Arial" w:cs="Arial"/>
      <w:lang w:val="pt-PT"/>
    </w:rPr>
  </w:style>
  <w:style w:type="character" w:styleId="Hyperlink">
    <w:name w:val="Hyperlink"/>
    <w:basedOn w:val="Fontepargpadro"/>
    <w:uiPriority w:val="99"/>
    <w:unhideWhenUsed/>
    <w:rsid w:val="005343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547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5478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.reinaldosantos.adv@outlook.com" TargetMode="External"/><Relationship Id="rId1" Type="http://schemas.openxmlformats.org/officeDocument/2006/relationships/hyperlink" Target="mailto:dr.reinaldosantos.adv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na\OneDrive\&#193;rea%20de%20Trabalho\TRABAL.LUIS%20CARLOS\DECLARA&#199;&#195;O%20%20LUIS%20CAR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4DF04-8A54-4F4C-98B7-C8111AF7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DECLARAÇÃO  LUIS CARLO</Template>
  <TotalTime>1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 reinaldo.cdr</vt:lpstr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 reinaldo.cdr</dc:title>
  <dc:creator>reina</dc:creator>
  <cp:lastModifiedBy>ANDREA FERREIRA SANTOS</cp:lastModifiedBy>
  <cp:revision>2</cp:revision>
  <cp:lastPrinted>2023-06-17T00:06:00Z</cp:lastPrinted>
  <dcterms:created xsi:type="dcterms:W3CDTF">2023-10-23T13:57:00Z</dcterms:created>
  <dcterms:modified xsi:type="dcterms:W3CDTF">2023-10-23T13:57:00Z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CorelDRAW 2022</vt:lpwstr>
  </property>
  <property fmtid="{D5CDD505-2E9C-101B-9397-08002B2CF9AE}" pid="4" name="LastSaved">
    <vt:filetime>2023-06-14T00:00:00Z</vt:filetime>
  </property>
</Properties>
</file>